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E718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093228" wp14:editId="18D60931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0085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62B5C6A" wp14:editId="2885308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88"/>
      </w:tblGrid>
      <w:tr w:rsidR="00D077E9" w14:paraId="257C707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EB6CC6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8A301E9" wp14:editId="6F2CCDBC">
                      <wp:extent cx="3738880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8880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87CC04" w14:textId="0521E547" w:rsidR="00D077E9" w:rsidRPr="00D86945" w:rsidRDefault="00C64618" w:rsidP="00D077E9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Reporte de servicio.</w:t>
                                  </w:r>
                                </w:p>
                                <w:p w14:paraId="07AA81F5" w14:textId="377C1315" w:rsidR="00D077E9" w:rsidRPr="00C64618" w:rsidRDefault="00C64618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 w:rsidRPr="00C64618">
                                    <w:rPr>
                                      <w:sz w:val="56"/>
                                      <w:szCs w:val="48"/>
                                    </w:rPr>
                                    <w:t>$(</w:t>
                                  </w:r>
                                  <w:proofErr w:type="spellStart"/>
                                  <w:r>
                                    <w:rPr>
                                      <w:sz w:val="56"/>
                                      <w:szCs w:val="48"/>
                                    </w:rPr>
                                    <w:t>numeroSolicitud</w:t>
                                  </w:r>
                                  <w:proofErr w:type="spellEnd"/>
                                  <w:r w:rsidRPr="00C64618">
                                    <w:rPr>
                                      <w:sz w:val="56"/>
                                      <w:szCs w:val="48"/>
                                    </w:rPr>
                                    <w:t>)</w:t>
                                  </w:r>
                                  <w:r w:rsidR="00751E1D">
                                    <w:rPr>
                                      <w:sz w:val="56"/>
                                      <w:szCs w:val="48"/>
                                    </w:rPr>
                                    <w:t>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8A301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4.4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" filled="f" stroked="f" strokeweight=".5pt">
                      <v:textbox>
                        <w:txbxContent>
                          <w:p w14:paraId="2F87CC04" w14:textId="0521E547" w:rsidR="00D077E9" w:rsidRPr="00D86945" w:rsidRDefault="00C64618" w:rsidP="00D077E9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Reporte de servicio.</w:t>
                            </w:r>
                          </w:p>
                          <w:p w14:paraId="07AA81F5" w14:textId="377C1315" w:rsidR="00D077E9" w:rsidRPr="00C64618" w:rsidRDefault="00C64618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48"/>
                              </w:rPr>
                            </w:pPr>
                            <w:r w:rsidRPr="00C64618">
                              <w:rPr>
                                <w:sz w:val="56"/>
                                <w:szCs w:val="48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sz w:val="56"/>
                                <w:szCs w:val="48"/>
                              </w:rPr>
                              <w:t>numeroSolicitud</w:t>
                            </w:r>
                            <w:proofErr w:type="spellEnd"/>
                            <w:r w:rsidRPr="00C64618">
                              <w:rPr>
                                <w:sz w:val="56"/>
                                <w:szCs w:val="48"/>
                              </w:rPr>
                              <w:t>)</w:t>
                            </w:r>
                            <w:r w:rsidR="00751E1D">
                              <w:rPr>
                                <w:sz w:val="56"/>
                                <w:szCs w:val="48"/>
                              </w:rPr>
                              <w:t>$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5CD066E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D25B370" wp14:editId="2A61C195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CED34D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5E2AA0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1F38283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8CC1D3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A2224A" w14:textId="6E746674" w:rsidR="00D077E9" w:rsidRDefault="00C64618" w:rsidP="00AB02A7">
            <w:pPr>
              <w:rPr>
                <w:noProof/>
              </w:rPr>
            </w:pPr>
            <w:r>
              <w:rPr>
                <w:noProof/>
              </w:rPr>
              <w:t>$(fechaSolicitud)</w:t>
            </w:r>
            <w:r w:rsidR="00751E1D">
              <w:rPr>
                <w:noProof/>
              </w:rPr>
              <w:t>$</w:t>
            </w:r>
          </w:p>
          <w:p w14:paraId="3E0A56D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34C2835" wp14:editId="1BAF19C6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16215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DB317E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AA9CF6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8340883" w14:textId="5CCFF7F4" w:rsidR="00D077E9" w:rsidRDefault="00C64618" w:rsidP="00AB02A7">
            <w:pPr>
              <w:rPr>
                <w:noProof/>
              </w:rPr>
            </w:pPr>
            <w:r>
              <w:rPr>
                <w:noProof/>
              </w:rPr>
              <w:t>$(motivoSolicitud)$</w:t>
            </w:r>
          </w:p>
          <w:p w14:paraId="31D97F96" w14:textId="77B5AF82" w:rsidR="00C64618" w:rsidRDefault="00C64618" w:rsidP="00AB02A7">
            <w:pPr>
              <w:rPr>
                <w:noProof/>
              </w:rPr>
            </w:pPr>
            <w:r>
              <w:rPr>
                <w:noProof/>
              </w:rPr>
              <w:t>Reportado por: $(nombreSolicitante)$</w:t>
            </w:r>
          </w:p>
          <w:p w14:paraId="6F37553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9893D05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77C9454" wp14:editId="71532B5C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B36840" wp14:editId="63B33497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3242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0F69638" w14:textId="4D576C5D" w:rsidR="00D077E9" w:rsidRDefault="00C64618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Reporte de servicio.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1EEF264D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noProof/>
              </w:rPr>
              <w:id w:val="1660650702"/>
              <w:placeholder>
                <w:docPart w:val="FD848B1A3C564EF6B4A5E0495EDAFC26"/>
              </w:placeholder>
              <w15:appearance w15:val="hidden"/>
            </w:sdtPr>
            <w:sdtEndPr/>
            <w:sdtContent>
              <w:p w14:paraId="3EEDE565" w14:textId="48835CB6" w:rsidR="00D077E9" w:rsidRDefault="00C64618" w:rsidP="00DF027C">
                <w:pPr>
                  <w:pStyle w:val="Ttulo2"/>
                  <w:rPr>
                    <w:noProof/>
                  </w:rPr>
                </w:pPr>
                <w:r>
                  <w:rPr>
                    <w:noProof/>
                  </w:rPr>
                  <w:t>$(motivoSolicitud)$</w:t>
                </w:r>
              </w:p>
            </w:sdtContent>
          </w:sdt>
          <w:p w14:paraId="478621B1" w14:textId="77777777" w:rsidR="00DF027C" w:rsidRDefault="00DF027C" w:rsidP="00DF027C">
            <w:pPr>
              <w:rPr>
                <w:noProof/>
              </w:rPr>
            </w:pPr>
          </w:p>
          <w:p w14:paraId="3A2295D4" w14:textId="77777777" w:rsidR="00C64618" w:rsidRPr="00C64618" w:rsidRDefault="00C64618" w:rsidP="00C64618">
            <w:pPr>
              <w:rPr>
                <w:b w:val="0"/>
                <w:noProof/>
              </w:rPr>
            </w:pPr>
            <w:r w:rsidRPr="00C64618">
              <w:rPr>
                <w:b w:val="0"/>
                <w:noProof/>
              </w:rPr>
              <w:t>Estimado usuario, a continuación el resumen de su reporte realizado para atender la falla en su servicio de electricidad. Para cualquier aclaración, presente su número de reporte.</w:t>
            </w:r>
          </w:p>
          <w:p w14:paraId="713B8F06" w14:textId="166B9F91" w:rsidR="00C64618" w:rsidRPr="00C64618" w:rsidRDefault="00C64618" w:rsidP="00C64618">
            <w:pPr>
              <w:rPr>
                <w:b w:val="0"/>
                <w:noProof/>
              </w:rPr>
            </w:pPr>
            <w:r w:rsidRPr="00C64618">
              <w:rPr>
                <w:b w:val="0"/>
                <w:noProof/>
              </w:rPr>
              <w:t xml:space="preserve"> </w:t>
            </w:r>
          </w:p>
          <w:p w14:paraId="14EABE43" w14:textId="07E20892" w:rsidR="00C64618" w:rsidRPr="00C64618" w:rsidRDefault="00C64618" w:rsidP="00C64618">
            <w:pPr>
              <w:rPr>
                <w:b w:val="0"/>
                <w:noProof/>
              </w:rPr>
            </w:pPr>
            <w:r w:rsidRPr="00C64618">
              <w:rPr>
                <w:b w:val="0"/>
                <w:noProof/>
              </w:rPr>
              <w:t>Nombre de quien realiza el reporte</w:t>
            </w:r>
            <w:r>
              <w:rPr>
                <w:b w:val="0"/>
                <w:noProof/>
              </w:rPr>
              <w:t>: $(nombreSolicitante)$</w:t>
            </w:r>
          </w:p>
          <w:p w14:paraId="0C91C52B" w14:textId="727EAEB8" w:rsidR="00C64618" w:rsidRPr="00C64618" w:rsidRDefault="00C64618" w:rsidP="00C64618">
            <w:pPr>
              <w:rPr>
                <w:b w:val="0"/>
                <w:noProof/>
              </w:rPr>
            </w:pPr>
            <w:r w:rsidRPr="00C64618">
              <w:rPr>
                <w:b w:val="0"/>
                <w:noProof/>
              </w:rPr>
              <w:t>Nombre al cual está registrado el servicio</w:t>
            </w:r>
            <w:r>
              <w:rPr>
                <w:b w:val="0"/>
                <w:noProof/>
              </w:rPr>
              <w:t>: $(nombreOwner)$</w:t>
            </w:r>
          </w:p>
          <w:p w14:paraId="4F45B845" w14:textId="4880AE79" w:rsidR="00C64618" w:rsidRPr="00C64618" w:rsidRDefault="00C64618" w:rsidP="00C64618">
            <w:pPr>
              <w:rPr>
                <w:b w:val="0"/>
                <w:noProof/>
              </w:rPr>
            </w:pPr>
            <w:r w:rsidRPr="00C64618">
              <w:rPr>
                <w:b w:val="0"/>
                <w:noProof/>
              </w:rPr>
              <w:t>Problema</w:t>
            </w:r>
            <w:r>
              <w:rPr>
                <w:b w:val="0"/>
                <w:noProof/>
              </w:rPr>
              <w:t>: $(motivoSolicitud)$</w:t>
            </w:r>
          </w:p>
          <w:p w14:paraId="662AD666" w14:textId="44194D91" w:rsidR="00DF027C" w:rsidRPr="00C64618" w:rsidRDefault="00C64618" w:rsidP="00C64618">
            <w:pPr>
              <w:pStyle w:val="Contenido"/>
              <w:rPr>
                <w:noProof/>
              </w:rPr>
            </w:pPr>
            <w:r w:rsidRPr="00C64618">
              <w:rPr>
                <w:noProof/>
              </w:rPr>
              <w:t>Fecha de alta de reporte</w:t>
            </w:r>
            <w:r>
              <w:rPr>
                <w:noProof/>
              </w:rPr>
              <w:t>: $(fechaSolicitud)$</w:t>
            </w:r>
          </w:p>
          <w:p w14:paraId="6D5CDF4B" w14:textId="41BF624C" w:rsidR="00C64618" w:rsidRDefault="00C64618" w:rsidP="00C64618">
            <w:pPr>
              <w:pStyle w:val="Contenido"/>
              <w:rPr>
                <w:noProof/>
              </w:rPr>
            </w:pPr>
          </w:p>
        </w:tc>
      </w:tr>
      <w:tr w:rsidR="00DF027C" w14:paraId="41177211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79D1ABC" w14:textId="77777777" w:rsidR="00DF027C" w:rsidRPr="00DF027C" w:rsidRDefault="00DF027C" w:rsidP="00DF027C">
            <w:pPr>
              <w:pStyle w:val="Textodestacado"/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F580C9" wp14:editId="215A897F">
                      <wp:extent cx="5422005" cy="105727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5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8CD38" w14:textId="77777777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  <w:szCs w:val="36"/>
                                      <w:lang w:bidi="es-ES"/>
                                    </w:rPr>
                                    <w:t>“En esa misma pestaña, encontrará otras herramientas aún más fáciles de usar, con las que podrá agregar hipervínculos o insertar comentarios”.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F580C9" id="Cuadro de texto 7" o:spid="_x0000_s1027" type="#_x0000_t202" style="width:426.9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" filled="f" stroked="f" strokeweight=".5pt">
                      <v:textbox>
                        <w:txbxContent>
                          <w:p w14:paraId="7988CD38" w14:textId="77777777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  <w:lang w:bidi="es-ES"/>
                              </w:rPr>
                              <w:t>“En esa misma pestaña, encontrará otras herramientas aún más fáciles de usar, con las que podrá agregar hipervínculos o insertar comentarios”.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5B7CFE73" w14:textId="77777777" w:rsidTr="00DF027C">
        <w:trPr>
          <w:trHeight w:val="5931"/>
        </w:trPr>
        <w:tc>
          <w:tcPr>
            <w:tcW w:w="9999" w:type="dxa"/>
          </w:tcPr>
          <w:p w14:paraId="3B7FD2DD" w14:textId="77777777" w:rsidR="00DF027C" w:rsidRDefault="00DF027C" w:rsidP="00DF027C">
            <w:pPr>
              <w:pStyle w:val="Textodestacado"/>
              <w:rPr>
                <w:i/>
                <w:noProof/>
                <w:sz w:val="36"/>
              </w:rPr>
            </w:pPr>
          </w:p>
          <w:sdt>
            <w:sdtPr>
              <w:rPr>
                <w:noProof/>
              </w:rPr>
              <w:id w:val="-415933964"/>
              <w:placeholder>
                <w:docPart w:val="70F69AC252D6413498E8400585B4BC8E"/>
              </w:placeholder>
              <w:temporary/>
              <w:showingPlcHdr/>
              <w15:appearance w15:val="hidden"/>
            </w:sdtPr>
            <w:sdtEndPr/>
            <w:sdtContent>
              <w:p w14:paraId="31C93636" w14:textId="77777777" w:rsidR="00DF027C" w:rsidRP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>Para empezar ahora mismo, pulse el texto de cualquier marcador de posición (como este) y empiece a escribir para reemplazarlo por el suyo.</w:t>
                </w:r>
              </w:p>
            </w:sdtContent>
          </w:sdt>
          <w:p w14:paraId="0F318BDD" w14:textId="77777777" w:rsidR="00DF027C" w:rsidRDefault="00DF027C" w:rsidP="00DF027C">
            <w:pPr>
              <w:pStyle w:val="Contenido"/>
              <w:rPr>
                <w:noProof/>
              </w:rPr>
            </w:pPr>
          </w:p>
          <w:sdt>
            <w:sdtPr>
              <w:rPr>
                <w:noProof/>
              </w:rPr>
              <w:id w:val="1005247712"/>
              <w:placeholder>
                <w:docPart w:val="4AF40399C4A5439F8C2C0A705AC12B5C"/>
              </w:placeholder>
              <w:temporary/>
              <w:showingPlcHdr/>
              <w15:appearance w15:val="hidden"/>
            </w:sdtPr>
            <w:sdtEndPr/>
            <w:sdtContent>
              <w:p w14:paraId="7ACF5361" w14:textId="77777777" w:rsidR="00DF027C" w:rsidRDefault="00DF027C" w:rsidP="00DF027C">
                <w:pPr>
                  <w:pStyle w:val="Contenido"/>
                  <w:rPr>
                    <w:noProof/>
                  </w:rPr>
                </w:pPr>
                <w:r w:rsidRPr="00DF027C">
                  <w:rPr>
                    <w:noProof/>
                    <w:lang w:bidi="es-ES"/>
                  </w:rPr>
                  <w:t xml:space="preserve">¿Quiere insertar una imagen de sus archivos o agregar una forma, un cuadro de texto o una tabla? ¡Adelante! En la pestaña Insertar de la cinta de opciones, pulse la opción que necesite. </w:t>
                </w:r>
              </w:p>
            </w:sdtContent>
          </w:sdt>
          <w:p w14:paraId="7EBEB5FB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  <w:p w14:paraId="75586739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653A6EA5" w14:textId="77777777" w:rsidR="00AB02A7" w:rsidRDefault="00AB02A7" w:rsidP="00DF027C">
      <w:pPr>
        <w:rPr>
          <w:noProof/>
        </w:rPr>
      </w:pPr>
    </w:p>
    <w:p w14:paraId="0DB3AD3A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CF77E" w14:textId="77777777" w:rsidR="00702336" w:rsidRDefault="00702336">
      <w:r>
        <w:separator/>
      </w:r>
    </w:p>
    <w:p w14:paraId="65BF56B1" w14:textId="77777777" w:rsidR="00702336" w:rsidRDefault="00702336"/>
  </w:endnote>
  <w:endnote w:type="continuationSeparator" w:id="0">
    <w:p w14:paraId="22B161B9" w14:textId="77777777" w:rsidR="00702336" w:rsidRDefault="00702336">
      <w:r>
        <w:continuationSeparator/>
      </w:r>
    </w:p>
    <w:p w14:paraId="09FEBE5E" w14:textId="77777777" w:rsidR="00702336" w:rsidRDefault="00702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B949BA6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6F2424CA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0FD20" w14:textId="77777777" w:rsidR="00702336" w:rsidRDefault="00702336">
      <w:r>
        <w:separator/>
      </w:r>
    </w:p>
    <w:p w14:paraId="736BB234" w14:textId="77777777" w:rsidR="00702336" w:rsidRDefault="00702336"/>
  </w:footnote>
  <w:footnote w:type="continuationSeparator" w:id="0">
    <w:p w14:paraId="7471913A" w14:textId="77777777" w:rsidR="00702336" w:rsidRDefault="00702336">
      <w:r>
        <w:continuationSeparator/>
      </w:r>
    </w:p>
    <w:p w14:paraId="43DD4C84" w14:textId="77777777" w:rsidR="00702336" w:rsidRDefault="00702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31718B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9AB137A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781D20AA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18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56C4D"/>
    <w:rsid w:val="006B6B4F"/>
    <w:rsid w:val="006E5716"/>
    <w:rsid w:val="00702336"/>
    <w:rsid w:val="007302B3"/>
    <w:rsid w:val="00730733"/>
    <w:rsid w:val="007309A6"/>
    <w:rsid w:val="00730E3A"/>
    <w:rsid w:val="00736AAF"/>
    <w:rsid w:val="00751E1D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64618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F01"/>
  <w15:docId w15:val="{4689BE36-76C3-4485-A241-560375F9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kt\AppData\Local\Microsoft\Office\16.0\DTS\es-ES%7bA3ABEA1E-2D31-45F5-B69B-6817285865DE%7d\%7bBE9BEBE4-482A-4F5C-84D6-76BAA7DA527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848B1A3C564EF6B4A5E0495EDAF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AE1AC-425A-4950-B4C3-FF06865D1FEE}"/>
      </w:docPartPr>
      <w:docPartBody>
        <w:p w:rsidR="00635427" w:rsidRDefault="00614DC7">
          <w:pPr>
            <w:pStyle w:val="FD848B1A3C564EF6B4A5E0495EDAFC2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70F69AC252D6413498E8400585B4B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982D0-D52A-455D-AB3D-ED971A084BF0}"/>
      </w:docPartPr>
      <w:docPartBody>
        <w:p w:rsidR="00635427" w:rsidRDefault="00614DC7">
          <w:pPr>
            <w:pStyle w:val="70F69AC252D6413498E8400585B4BC8E"/>
          </w:pPr>
          <w:r w:rsidRPr="00DF027C">
            <w:rPr>
              <w:noProof/>
              <w:lang w:bidi="es-ES"/>
            </w:rPr>
            <w:t>Para empezar ahora mismo, pulse el texto de cualquier marcador de posición (como este) y empiece a escribir para reemplazarlo por el suyo.</w:t>
          </w:r>
        </w:p>
      </w:docPartBody>
    </w:docPart>
    <w:docPart>
      <w:docPartPr>
        <w:name w:val="4AF40399C4A5439F8C2C0A705AC1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B5BBF-9EE9-45F7-A326-6F861EEEAF52}"/>
      </w:docPartPr>
      <w:docPartBody>
        <w:p w:rsidR="00635427" w:rsidRDefault="00614DC7">
          <w:pPr>
            <w:pStyle w:val="4AF40399C4A5439F8C2C0A705AC12B5C"/>
          </w:pPr>
          <w:r w:rsidRPr="00DF027C">
            <w:rPr>
              <w:noProof/>
              <w:lang w:bidi="es-ES"/>
            </w:rPr>
            <w:t xml:space="preserve">¿Quiere insertar una imagen de sus archivos o agregar una forma, un cuadro de texto o una tabla? ¡Adelante! En la pestaña Insertar de la cinta de opciones, pulse la opción que necesite.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C7"/>
    <w:rsid w:val="00614DC7"/>
    <w:rsid w:val="00635427"/>
    <w:rsid w:val="008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6B63EAE7BDA04276AA565EAF1A69EB98">
    <w:name w:val="6B63EAE7BDA04276AA565EAF1A69EB98"/>
  </w:style>
  <w:style w:type="paragraph" w:customStyle="1" w:styleId="57261F192B0D4F1C8A2E6169C203F9D4">
    <w:name w:val="57261F192B0D4F1C8A2E6169C203F9D4"/>
  </w:style>
  <w:style w:type="paragraph" w:customStyle="1" w:styleId="65CDFDC1B0194B99AD7AACDA6F670320">
    <w:name w:val="65CDFDC1B0194B99AD7AACDA6F670320"/>
  </w:style>
  <w:style w:type="paragraph" w:customStyle="1" w:styleId="FD848B1A3C564EF6B4A5E0495EDAFC26">
    <w:name w:val="FD848B1A3C564EF6B4A5E0495EDAFC26"/>
  </w:style>
  <w:style w:type="paragraph" w:customStyle="1" w:styleId="0F2BD4A6B7B948E785FC178782721651">
    <w:name w:val="0F2BD4A6B7B948E785FC178782721651"/>
  </w:style>
  <w:style w:type="paragraph" w:customStyle="1" w:styleId="FF5B398D7B9B49F6A33F1401E251BED8">
    <w:name w:val="FF5B398D7B9B49F6A33F1401E251BED8"/>
  </w:style>
  <w:style w:type="paragraph" w:customStyle="1" w:styleId="70F69AC252D6413498E8400585B4BC8E">
    <w:name w:val="70F69AC252D6413498E8400585B4BC8E"/>
  </w:style>
  <w:style w:type="paragraph" w:customStyle="1" w:styleId="4AF40399C4A5439F8C2C0A705AC12B5C">
    <w:name w:val="4AF40399C4A5439F8C2C0A705AC12B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{BE9BEBE4-482A-4F5C-84D6-76BAA7DA5270}tf16392850_win32.dotx</Template>
  <TotalTime>4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Iikt</dc:creator>
  <cp:keywords/>
  <cp:lastModifiedBy>Ricardo Alejandro Almazan Trejo</cp:lastModifiedBy>
  <cp:revision>2</cp:revision>
  <cp:lastPrinted>2006-08-01T17:47:00Z</cp:lastPrinted>
  <dcterms:created xsi:type="dcterms:W3CDTF">2021-01-26T05:22:00Z</dcterms:created>
  <dcterms:modified xsi:type="dcterms:W3CDTF">2021-01-26T05:50:00Z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